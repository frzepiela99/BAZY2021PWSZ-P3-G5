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BD" w:rsidRDefault="00DC1270">
      <w:pPr>
        <w:pStyle w:val="Tytu"/>
      </w:pPr>
      <w:r>
        <w:t>Raport o stanie projektu</w:t>
      </w:r>
    </w:p>
    <w:p w:rsidR="00F27A2B" w:rsidRPr="00B97D1F" w:rsidRDefault="00F27A2B" w:rsidP="00F27A2B">
      <w:pPr>
        <w:spacing w:before="0" w:after="0"/>
        <w:rPr>
          <w:rFonts w:ascii="Segoe UI" w:eastAsia="Times New Roman" w:hAnsi="Segoe UI" w:cs="Segoe UI"/>
          <w:color w:val="auto"/>
          <w:kern w:val="0"/>
          <w:sz w:val="21"/>
          <w:szCs w:val="21"/>
        </w:rPr>
      </w:pPr>
      <w:r w:rsidRPr="00B97D1F">
        <w:rPr>
          <w:rFonts w:ascii="Segoe UI" w:eastAsia="Times New Roman" w:hAnsi="Segoe UI" w:cs="Segoe UI"/>
          <w:b/>
          <w:color w:val="auto"/>
          <w:kern w:val="0"/>
          <w:sz w:val="21"/>
          <w:szCs w:val="21"/>
        </w:rPr>
        <w:t>P3 Grupa 5 :</w:t>
      </w:r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Piotr Piecuch, Filip Rzepiela, Paweł Smoła</w:t>
      </w:r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br/>
      </w:r>
      <w:r w:rsidRPr="00B97D1F">
        <w:rPr>
          <w:rFonts w:ascii="Segoe UI" w:eastAsia="Times New Roman" w:hAnsi="Segoe UI" w:cs="Segoe UI"/>
          <w:b/>
          <w:color w:val="auto"/>
          <w:kern w:val="0"/>
          <w:sz w:val="21"/>
          <w:szCs w:val="21"/>
        </w:rPr>
        <w:t>Temat:</w:t>
      </w:r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</w:t>
      </w:r>
      <w:proofErr w:type="spellStart"/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>Konfigurator</w:t>
      </w:r>
      <w:proofErr w:type="spellEnd"/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wyposażenia w salonie samochodowym Kia</w:t>
      </w:r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br/>
      </w:r>
      <w:r w:rsidRPr="00B97D1F">
        <w:rPr>
          <w:rFonts w:ascii="Segoe UI" w:eastAsia="Times New Roman" w:hAnsi="Segoe UI" w:cs="Segoe UI"/>
          <w:b/>
          <w:color w:val="auto"/>
          <w:kern w:val="0"/>
          <w:sz w:val="21"/>
          <w:szCs w:val="21"/>
        </w:rPr>
        <w:t>Technologia:</w:t>
      </w:r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PHP, </w:t>
      </w:r>
      <w:proofErr w:type="spellStart"/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>JavaScript</w:t>
      </w:r>
      <w:proofErr w:type="spellEnd"/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, </w:t>
      </w:r>
      <w:proofErr w:type="spellStart"/>
      <w:r w:rsidRPr="00B97D1F">
        <w:rPr>
          <w:rFonts w:ascii="Segoe UI" w:eastAsia="Times New Roman" w:hAnsi="Segoe UI" w:cs="Segoe UI"/>
          <w:color w:val="auto"/>
          <w:kern w:val="0"/>
          <w:sz w:val="21"/>
          <w:szCs w:val="21"/>
        </w:rPr>
        <w:t>MySQL</w:t>
      </w:r>
      <w:proofErr w:type="spellEnd"/>
      <w:r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Framework </w:t>
      </w:r>
      <w:proofErr w:type="spellStart"/>
      <w:r>
        <w:rPr>
          <w:rFonts w:ascii="Segoe UI" w:eastAsia="Times New Roman" w:hAnsi="Segoe UI" w:cs="Segoe UI"/>
          <w:color w:val="auto"/>
          <w:kern w:val="0"/>
          <w:sz w:val="21"/>
          <w:szCs w:val="21"/>
        </w:rPr>
        <w:t>Laravel</w:t>
      </w:r>
      <w:proofErr w:type="spellEnd"/>
      <w:r>
        <w:rPr>
          <w:rFonts w:ascii="Segoe UI" w:eastAsia="Times New Roman" w:hAnsi="Segoe UI" w:cs="Segoe UI"/>
          <w:color w:val="auto"/>
          <w:kern w:val="0"/>
          <w:sz w:val="21"/>
          <w:szCs w:val="21"/>
        </w:rPr>
        <w:t xml:space="preserve"> + </w:t>
      </w:r>
      <w:proofErr w:type="spellStart"/>
      <w:r>
        <w:rPr>
          <w:rFonts w:ascii="Segoe UI" w:eastAsia="Times New Roman" w:hAnsi="Segoe UI" w:cs="Segoe UI"/>
          <w:color w:val="auto"/>
          <w:kern w:val="0"/>
          <w:sz w:val="21"/>
          <w:szCs w:val="21"/>
        </w:rPr>
        <w:t>React</w:t>
      </w:r>
      <w:proofErr w:type="spellEnd"/>
      <w:r>
        <w:rPr>
          <w:rFonts w:ascii="Segoe UI" w:eastAsia="Times New Roman" w:hAnsi="Segoe UI" w:cs="Segoe UI"/>
          <w:color w:val="auto"/>
          <w:kern w:val="0"/>
          <w:sz w:val="21"/>
          <w:szCs w:val="21"/>
        </w:rPr>
        <w:t>?</w:t>
      </w:r>
    </w:p>
    <w:p w:rsidR="00F27A2B" w:rsidRPr="00F27A2B" w:rsidRDefault="00F27A2B" w:rsidP="00F27A2B"/>
    <w:p w:rsidR="007001BD" w:rsidRDefault="00DC1270">
      <w:pPr>
        <w:pStyle w:val="nagwek1"/>
      </w:pPr>
      <w:r>
        <w:t>Podsumowanie projektu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650"/>
        <w:gridCol w:w="3548"/>
        <w:gridCol w:w="3549"/>
      </w:tblGrid>
      <w:tr w:rsidR="007001BD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7001BD" w:rsidRDefault="00DC1270">
            <w:r>
              <w:t>Data raportu</w:t>
            </w:r>
          </w:p>
        </w:tc>
        <w:tc>
          <w:tcPr>
            <w:tcW w:w="3664" w:type="dxa"/>
          </w:tcPr>
          <w:p w:rsidR="007001BD" w:rsidRDefault="00DC1270">
            <w:r>
              <w:t>Nazwa projektu</w:t>
            </w:r>
          </w:p>
        </w:tc>
        <w:tc>
          <w:tcPr>
            <w:tcW w:w="3667" w:type="dxa"/>
          </w:tcPr>
          <w:p w:rsidR="007001BD" w:rsidRDefault="00DC1270">
            <w:r>
              <w:t>Przygotowane przez</w:t>
            </w:r>
          </w:p>
        </w:tc>
      </w:tr>
      <w:tr w:rsidR="007001BD" w:rsidTr="007001BD">
        <w:sdt>
          <w:sdtPr>
            <w:id w:val="1279524753"/>
            <w:placeholder>
              <w:docPart w:val="30084F526C4D43879002F3C3787CC9C8"/>
            </w:placeholder>
            <w:date w:fullDate="2021-05-09T00:00:00Z">
              <w:dateFormat w:val="d MMMM yyyy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7001BD" w:rsidRDefault="00F27A2B">
                <w:r>
                  <w:t>9 maja 2021</w:t>
                </w:r>
              </w:p>
            </w:tc>
          </w:sdtContent>
        </w:sdt>
        <w:tc>
          <w:tcPr>
            <w:tcW w:w="3664" w:type="dxa"/>
          </w:tcPr>
          <w:p w:rsidR="007001BD" w:rsidRDefault="00F27A2B">
            <w:proofErr w:type="spellStart"/>
            <w:r w:rsidRPr="00F27A2B">
              <w:rPr>
                <w:color w:val="auto"/>
              </w:rPr>
              <w:t>Konfigurator</w:t>
            </w:r>
            <w:proofErr w:type="spellEnd"/>
            <w:r w:rsidRPr="00F27A2B">
              <w:rPr>
                <w:color w:val="auto"/>
              </w:rPr>
              <w:t xml:space="preserve"> wyposażenia w salonie samochodowym Kia</w:t>
            </w:r>
          </w:p>
        </w:tc>
        <w:tc>
          <w:tcPr>
            <w:tcW w:w="3667" w:type="dxa"/>
          </w:tcPr>
          <w:p w:rsidR="007001BD" w:rsidRDefault="00F27A2B">
            <w:r>
              <w:t>Filip Rzepiela, Piotr Piecuch, Paweł Smoła</w:t>
            </w:r>
          </w:p>
        </w:tc>
      </w:tr>
    </w:tbl>
    <w:p w:rsidR="007001BD" w:rsidRDefault="00DC1270">
      <w:pPr>
        <w:pStyle w:val="nagwek1"/>
      </w:pPr>
      <w:r>
        <w:t>Podsumowanie stanu</w:t>
      </w:r>
    </w:p>
    <w:p w:rsidR="007001BD" w:rsidRDefault="00F27A2B">
      <w:r>
        <w:t>Stworzona została baza danych na podstawie diagramu ERD oraz założeń projektowych. Opracowano połączenie z bazą danych</w:t>
      </w:r>
      <w:r>
        <w:t xml:space="preserve"> za pomocą </w:t>
      </w:r>
      <w:proofErr w:type="spellStart"/>
      <w:r>
        <w:t>framework</w:t>
      </w:r>
      <w:proofErr w:type="spellEnd"/>
      <w:r>
        <w:t xml:space="preserve"> LARAVEL</w:t>
      </w:r>
      <w:r>
        <w:t>. Utworzono szablon rejestracji, logowania oraz przywracania danych.</w:t>
      </w:r>
      <w:r>
        <w:t xml:space="preserve"> Utworzono logowanie do panelu administratora oraz możliwość odzyskania przez niego hasła. </w:t>
      </w:r>
    </w:p>
    <w:p w:rsidR="007001BD" w:rsidRDefault="00DC1270">
      <w:pPr>
        <w:pStyle w:val="nagwek1"/>
      </w:pPr>
      <w:r>
        <w:t>Przegląd projektu</w:t>
      </w:r>
    </w:p>
    <w:tbl>
      <w:tblPr>
        <w:tblStyle w:val="Tabelaraportuostanie"/>
        <w:tblW w:w="5017" w:type="pct"/>
        <w:tblLook w:val="04A0" w:firstRow="1" w:lastRow="0" w:firstColumn="1" w:lastColumn="0" w:noHBand="0" w:noVBand="1"/>
      </w:tblPr>
      <w:tblGrid>
        <w:gridCol w:w="2400"/>
        <w:gridCol w:w="1426"/>
        <w:gridCol w:w="1911"/>
        <w:gridCol w:w="1911"/>
        <w:gridCol w:w="2132"/>
      </w:tblGrid>
      <w:tr w:rsidR="007001BD" w:rsidTr="0077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</w:tcPr>
          <w:p w:rsidR="007001BD" w:rsidRDefault="00DC1270">
            <w:r>
              <w:t>Zadanie</w:t>
            </w:r>
          </w:p>
        </w:tc>
        <w:tc>
          <w:tcPr>
            <w:tcW w:w="729" w:type="pct"/>
          </w:tcPr>
          <w:p w:rsidR="007001BD" w:rsidRDefault="00C844E7" w:rsidP="00C844E7">
            <w:pPr>
              <w:ind w:right="-150"/>
            </w:pPr>
            <w:r>
              <w:t xml:space="preserve">% </w:t>
            </w:r>
            <w:r w:rsidR="00DC1270" w:rsidRPr="00C844E7">
              <w:t>wykonania</w:t>
            </w:r>
          </w:p>
        </w:tc>
        <w:tc>
          <w:tcPr>
            <w:tcW w:w="977" w:type="pct"/>
          </w:tcPr>
          <w:p w:rsidR="007001BD" w:rsidRDefault="00DC1270">
            <w:r>
              <w:t>Data ukończenia</w:t>
            </w:r>
          </w:p>
        </w:tc>
        <w:tc>
          <w:tcPr>
            <w:tcW w:w="977" w:type="pct"/>
          </w:tcPr>
          <w:p w:rsidR="007001BD" w:rsidRDefault="00DC1270">
            <w:r>
              <w:t>Czynnik</w:t>
            </w:r>
          </w:p>
        </w:tc>
        <w:tc>
          <w:tcPr>
            <w:tcW w:w="1090" w:type="pct"/>
          </w:tcPr>
          <w:p w:rsidR="007001BD" w:rsidRDefault="00DC1270">
            <w:r>
              <w:t>Uwagi</w:t>
            </w:r>
          </w:p>
        </w:tc>
      </w:tr>
      <w:tr w:rsidR="007001BD" w:rsidTr="007776CC">
        <w:tc>
          <w:tcPr>
            <w:tcW w:w="1227" w:type="pct"/>
          </w:tcPr>
          <w:p w:rsidR="007001BD" w:rsidRDefault="00F27A2B">
            <w:r>
              <w:t>Budowa bazy danych</w:t>
            </w:r>
          </w:p>
        </w:tc>
        <w:tc>
          <w:tcPr>
            <w:tcW w:w="729" w:type="pct"/>
          </w:tcPr>
          <w:p w:rsidR="007001BD" w:rsidRDefault="00F27A2B">
            <w:r>
              <w:t>80%</w:t>
            </w:r>
          </w:p>
        </w:tc>
        <w:tc>
          <w:tcPr>
            <w:tcW w:w="977" w:type="pct"/>
          </w:tcPr>
          <w:p w:rsidR="007001BD" w:rsidRDefault="007001BD"/>
        </w:tc>
        <w:tc>
          <w:tcPr>
            <w:tcW w:w="977" w:type="pct"/>
          </w:tcPr>
          <w:p w:rsidR="007001BD" w:rsidRDefault="007001BD"/>
        </w:tc>
        <w:tc>
          <w:tcPr>
            <w:tcW w:w="1090" w:type="pct"/>
          </w:tcPr>
          <w:p w:rsidR="007001BD" w:rsidRDefault="00F27A2B">
            <w:r>
              <w:t xml:space="preserve">Uzupełnienie bazy w trakcie realizacji kolejnych elementów 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 xml:space="preserve">Przystosowanie do założeń projektowych </w:t>
            </w:r>
          </w:p>
        </w:tc>
        <w:tc>
          <w:tcPr>
            <w:tcW w:w="729" w:type="pct"/>
          </w:tcPr>
          <w:p w:rsidR="001C5D4A" w:rsidRDefault="001C5D4A" w:rsidP="001C5D4A">
            <w:r>
              <w:t>75%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>
            <w:r>
              <w:t xml:space="preserve">Uzupełnienie bazy w trakcie realizacji kolejnych elementów 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Utworzenie połączenia między bazą a stroną</w:t>
            </w:r>
          </w:p>
        </w:tc>
        <w:tc>
          <w:tcPr>
            <w:tcW w:w="729" w:type="pct"/>
          </w:tcPr>
          <w:p w:rsidR="001C5D4A" w:rsidRDefault="001C5D4A" w:rsidP="001C5D4A">
            <w:r>
              <w:t>100%</w:t>
            </w:r>
          </w:p>
        </w:tc>
        <w:tc>
          <w:tcPr>
            <w:tcW w:w="977" w:type="pct"/>
          </w:tcPr>
          <w:p w:rsidR="001C5D4A" w:rsidRDefault="001C5D4A" w:rsidP="001C5D4A">
            <w:r>
              <w:t>30.04.2021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Rejestracja</w:t>
            </w:r>
          </w:p>
        </w:tc>
        <w:tc>
          <w:tcPr>
            <w:tcW w:w="729" w:type="pct"/>
          </w:tcPr>
          <w:p w:rsidR="001C5D4A" w:rsidRDefault="001C5D4A" w:rsidP="001C5D4A">
            <w:r>
              <w:t>100%</w:t>
            </w:r>
          </w:p>
        </w:tc>
        <w:tc>
          <w:tcPr>
            <w:tcW w:w="977" w:type="pct"/>
          </w:tcPr>
          <w:p w:rsidR="001C5D4A" w:rsidRDefault="001C5D4A" w:rsidP="001C5D4A">
            <w:r>
              <w:t>05.05.2021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Logowanie</w:t>
            </w:r>
          </w:p>
        </w:tc>
        <w:tc>
          <w:tcPr>
            <w:tcW w:w="729" w:type="pct"/>
          </w:tcPr>
          <w:p w:rsidR="001C5D4A" w:rsidRDefault="001C5D4A" w:rsidP="001C5D4A">
            <w:r>
              <w:t>100%</w:t>
            </w:r>
          </w:p>
        </w:tc>
        <w:tc>
          <w:tcPr>
            <w:tcW w:w="977" w:type="pct"/>
          </w:tcPr>
          <w:p w:rsidR="001C5D4A" w:rsidRDefault="003A6B1B" w:rsidP="001C5D4A">
            <w:r>
              <w:t>06.05.2021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Przywracanie hasła</w:t>
            </w:r>
          </w:p>
        </w:tc>
        <w:tc>
          <w:tcPr>
            <w:tcW w:w="729" w:type="pct"/>
          </w:tcPr>
          <w:p w:rsidR="001C5D4A" w:rsidRDefault="001C5D4A" w:rsidP="001C5D4A">
            <w:r>
              <w:t>80%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4735D4" w:rsidP="001C5D4A">
            <w:r>
              <w:t>Poprawa przesyłania akcji resetu hasła na pocztę mailową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Logowanie administrator</w:t>
            </w:r>
          </w:p>
        </w:tc>
        <w:tc>
          <w:tcPr>
            <w:tcW w:w="729" w:type="pct"/>
          </w:tcPr>
          <w:p w:rsidR="001C5D4A" w:rsidRDefault="001C5D4A" w:rsidP="001C5D4A">
            <w:r>
              <w:t>100%</w:t>
            </w:r>
          </w:p>
        </w:tc>
        <w:tc>
          <w:tcPr>
            <w:tcW w:w="977" w:type="pct"/>
          </w:tcPr>
          <w:p w:rsidR="001C5D4A" w:rsidRDefault="001C5D4A" w:rsidP="003A6B1B">
            <w:r>
              <w:t>0</w:t>
            </w:r>
            <w:r w:rsidR="003A6B1B">
              <w:t>8</w:t>
            </w:r>
            <w:r>
              <w:t>.05.2021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Przywracanie hasła – administrator</w:t>
            </w:r>
          </w:p>
        </w:tc>
        <w:tc>
          <w:tcPr>
            <w:tcW w:w="729" w:type="pct"/>
          </w:tcPr>
          <w:p w:rsidR="001C5D4A" w:rsidRDefault="001C5D4A" w:rsidP="001C5D4A">
            <w:r>
              <w:t>80%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4735D4" w:rsidP="001C5D4A">
            <w:r>
              <w:t>Poprawa przesyłania akcji resetu hasła na pocztę mailową</w:t>
            </w:r>
            <w:bookmarkStart w:id="0" w:name="_GoBack"/>
            <w:bookmarkEnd w:id="0"/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Panel klienta</w:t>
            </w:r>
          </w:p>
        </w:tc>
        <w:tc>
          <w:tcPr>
            <w:tcW w:w="729" w:type="pct"/>
          </w:tcPr>
          <w:p w:rsidR="001C5D4A" w:rsidRDefault="001C5D4A" w:rsidP="001C5D4A">
            <w:r>
              <w:t>10%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3A6B1B" w:rsidP="001C5D4A">
            <w:r>
              <w:t>Rozbudowa według założeń projektowych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r>
              <w:t>Panel administratora</w:t>
            </w:r>
          </w:p>
        </w:tc>
        <w:tc>
          <w:tcPr>
            <w:tcW w:w="729" w:type="pct"/>
          </w:tcPr>
          <w:p w:rsidR="001C5D4A" w:rsidRDefault="001C5D4A" w:rsidP="001C5D4A">
            <w:r>
              <w:t>10%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3A6B1B" w:rsidP="001C5D4A">
            <w:r>
              <w:t>Rozbudowa według założeń projektowych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>
            <w:proofErr w:type="spellStart"/>
            <w:r>
              <w:t>Layout</w:t>
            </w:r>
            <w:proofErr w:type="spellEnd"/>
            <w:r>
              <w:t xml:space="preserve"> strony głównej </w:t>
            </w:r>
            <w:proofErr w:type="spellStart"/>
            <w:r>
              <w:t>konfiguratora</w:t>
            </w:r>
            <w:proofErr w:type="spellEnd"/>
          </w:p>
        </w:tc>
        <w:tc>
          <w:tcPr>
            <w:tcW w:w="729" w:type="pct"/>
          </w:tcPr>
          <w:p w:rsidR="001C5D4A" w:rsidRDefault="00C81A1E" w:rsidP="001C5D4A">
            <w:r>
              <w:t>0</w:t>
            </w:r>
            <w:r w:rsidR="001C5D4A">
              <w:t>%</w:t>
            </w:r>
          </w:p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3A6B1B" w:rsidP="001C5D4A">
            <w:r>
              <w:t>Zlecono do wykonania</w:t>
            </w:r>
          </w:p>
        </w:tc>
      </w:tr>
      <w:tr w:rsidR="001C5D4A" w:rsidTr="007776CC">
        <w:tc>
          <w:tcPr>
            <w:tcW w:w="1227" w:type="pct"/>
          </w:tcPr>
          <w:p w:rsidR="001C5D4A" w:rsidRDefault="001C5D4A" w:rsidP="001C5D4A"/>
        </w:tc>
        <w:tc>
          <w:tcPr>
            <w:tcW w:w="729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  <w:tr w:rsidR="001C5D4A" w:rsidTr="007776CC">
        <w:tc>
          <w:tcPr>
            <w:tcW w:w="1227" w:type="pct"/>
          </w:tcPr>
          <w:p w:rsidR="001C5D4A" w:rsidRDefault="001C5D4A" w:rsidP="001C5D4A"/>
        </w:tc>
        <w:tc>
          <w:tcPr>
            <w:tcW w:w="729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977" w:type="pct"/>
          </w:tcPr>
          <w:p w:rsidR="001C5D4A" w:rsidRDefault="001C5D4A" w:rsidP="001C5D4A"/>
        </w:tc>
        <w:tc>
          <w:tcPr>
            <w:tcW w:w="1090" w:type="pct"/>
          </w:tcPr>
          <w:p w:rsidR="001C5D4A" w:rsidRDefault="001C5D4A" w:rsidP="001C5D4A"/>
        </w:tc>
      </w:tr>
    </w:tbl>
    <w:p w:rsidR="007001BD" w:rsidRDefault="00DC1270">
      <w:pPr>
        <w:pStyle w:val="nagwek1"/>
      </w:pPr>
      <w:r>
        <w:t>Przegląd budżetu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330"/>
        <w:gridCol w:w="1842"/>
        <w:gridCol w:w="1355"/>
        <w:gridCol w:w="1889"/>
        <w:gridCol w:w="2331"/>
      </w:tblGrid>
      <w:tr w:rsidR="007001BD" w:rsidTr="001C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5" w:type="pct"/>
          </w:tcPr>
          <w:p w:rsidR="007001BD" w:rsidRDefault="00DC1270">
            <w:r>
              <w:t>Kategoria</w:t>
            </w:r>
          </w:p>
        </w:tc>
        <w:tc>
          <w:tcPr>
            <w:tcW w:w="945" w:type="pct"/>
          </w:tcPr>
          <w:p w:rsidR="007001BD" w:rsidRDefault="00DC1270">
            <w:r>
              <w:t>Wydano</w:t>
            </w:r>
          </w:p>
        </w:tc>
        <w:tc>
          <w:tcPr>
            <w:tcW w:w="695" w:type="pct"/>
          </w:tcPr>
          <w:p w:rsidR="007001BD" w:rsidRDefault="00DC1270">
            <w:r>
              <w:t>% sumy</w:t>
            </w:r>
          </w:p>
        </w:tc>
        <w:tc>
          <w:tcPr>
            <w:tcW w:w="969" w:type="pct"/>
          </w:tcPr>
          <w:p w:rsidR="007001BD" w:rsidRDefault="00DC1270">
            <w:r>
              <w:t>Nieprzekroczony?</w:t>
            </w:r>
          </w:p>
        </w:tc>
        <w:tc>
          <w:tcPr>
            <w:tcW w:w="1196" w:type="pct"/>
          </w:tcPr>
          <w:p w:rsidR="007001BD" w:rsidRDefault="00DC1270">
            <w:r>
              <w:t>Uwagi</w:t>
            </w:r>
          </w:p>
        </w:tc>
      </w:tr>
      <w:tr w:rsidR="001C5D4A" w:rsidTr="001C5D4A">
        <w:tc>
          <w:tcPr>
            <w:tcW w:w="1195" w:type="pct"/>
          </w:tcPr>
          <w:p w:rsidR="001C5D4A" w:rsidRDefault="001C5D4A" w:rsidP="001C5D4A">
            <w:r>
              <w:t>Hosting + Domena</w:t>
            </w:r>
          </w:p>
        </w:tc>
        <w:tc>
          <w:tcPr>
            <w:tcW w:w="945" w:type="pct"/>
          </w:tcPr>
          <w:p w:rsidR="001C5D4A" w:rsidRDefault="001C5D4A" w:rsidP="001C5D4A">
            <w:r>
              <w:t>2.10</w:t>
            </w:r>
          </w:p>
        </w:tc>
        <w:tc>
          <w:tcPr>
            <w:tcW w:w="695" w:type="pct"/>
          </w:tcPr>
          <w:p w:rsidR="001C5D4A" w:rsidRDefault="001C5D4A" w:rsidP="001C5D4A">
            <w:r>
              <w:t>100%</w:t>
            </w:r>
          </w:p>
        </w:tc>
        <w:tc>
          <w:tcPr>
            <w:tcW w:w="969" w:type="pct"/>
          </w:tcPr>
          <w:p w:rsidR="001C5D4A" w:rsidRDefault="001C5D4A" w:rsidP="001C5D4A">
            <w:r>
              <w:t>-</w:t>
            </w:r>
          </w:p>
        </w:tc>
        <w:tc>
          <w:tcPr>
            <w:tcW w:w="1196" w:type="pct"/>
          </w:tcPr>
          <w:p w:rsidR="001C5D4A" w:rsidRDefault="001C5D4A" w:rsidP="001C5D4A">
            <w:r>
              <w:t>-</w:t>
            </w:r>
          </w:p>
        </w:tc>
      </w:tr>
      <w:tr w:rsidR="001C5D4A" w:rsidTr="001C5D4A">
        <w:tc>
          <w:tcPr>
            <w:tcW w:w="1195" w:type="pct"/>
          </w:tcPr>
          <w:p w:rsidR="001C5D4A" w:rsidRDefault="001C5D4A" w:rsidP="001C5D4A"/>
        </w:tc>
        <w:tc>
          <w:tcPr>
            <w:tcW w:w="945" w:type="pct"/>
          </w:tcPr>
          <w:p w:rsidR="001C5D4A" w:rsidRDefault="001C5D4A" w:rsidP="001C5D4A"/>
        </w:tc>
        <w:tc>
          <w:tcPr>
            <w:tcW w:w="695" w:type="pct"/>
          </w:tcPr>
          <w:p w:rsidR="001C5D4A" w:rsidRDefault="001C5D4A" w:rsidP="001C5D4A"/>
        </w:tc>
        <w:tc>
          <w:tcPr>
            <w:tcW w:w="969" w:type="pct"/>
          </w:tcPr>
          <w:p w:rsidR="001C5D4A" w:rsidRDefault="001C5D4A" w:rsidP="001C5D4A"/>
        </w:tc>
        <w:tc>
          <w:tcPr>
            <w:tcW w:w="1196" w:type="pct"/>
          </w:tcPr>
          <w:p w:rsidR="001C5D4A" w:rsidRDefault="001C5D4A" w:rsidP="001C5D4A"/>
        </w:tc>
      </w:tr>
      <w:tr w:rsidR="001C5D4A" w:rsidTr="001C5D4A">
        <w:tc>
          <w:tcPr>
            <w:tcW w:w="1195" w:type="pct"/>
          </w:tcPr>
          <w:p w:rsidR="001C5D4A" w:rsidRDefault="001C5D4A" w:rsidP="001C5D4A"/>
        </w:tc>
        <w:tc>
          <w:tcPr>
            <w:tcW w:w="945" w:type="pct"/>
          </w:tcPr>
          <w:p w:rsidR="001C5D4A" w:rsidRDefault="001C5D4A" w:rsidP="001C5D4A"/>
        </w:tc>
        <w:tc>
          <w:tcPr>
            <w:tcW w:w="695" w:type="pct"/>
          </w:tcPr>
          <w:p w:rsidR="001C5D4A" w:rsidRDefault="001C5D4A" w:rsidP="001C5D4A"/>
        </w:tc>
        <w:tc>
          <w:tcPr>
            <w:tcW w:w="969" w:type="pct"/>
          </w:tcPr>
          <w:p w:rsidR="001C5D4A" w:rsidRDefault="001C5D4A" w:rsidP="001C5D4A"/>
        </w:tc>
        <w:tc>
          <w:tcPr>
            <w:tcW w:w="1196" w:type="pct"/>
          </w:tcPr>
          <w:p w:rsidR="001C5D4A" w:rsidRDefault="001C5D4A" w:rsidP="001C5D4A"/>
        </w:tc>
      </w:tr>
    </w:tbl>
    <w:p w:rsidR="007001BD" w:rsidRDefault="00DC1270">
      <w:pPr>
        <w:pStyle w:val="nagwek1"/>
      </w:pPr>
      <w:r>
        <w:t>Historia zagrożeń i problemów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7001BD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7001BD" w:rsidRDefault="00DC1270">
            <w:r>
              <w:t>Problem</w:t>
            </w:r>
          </w:p>
        </w:tc>
        <w:tc>
          <w:tcPr>
            <w:tcW w:w="1250" w:type="pct"/>
          </w:tcPr>
          <w:p w:rsidR="007001BD" w:rsidRDefault="00DC1270">
            <w:r>
              <w:t>Przypisano do</w:t>
            </w:r>
          </w:p>
        </w:tc>
        <w:tc>
          <w:tcPr>
            <w:tcW w:w="1250" w:type="pct"/>
          </w:tcPr>
          <w:p w:rsidR="007001BD" w:rsidRDefault="00DC1270">
            <w:r>
              <w:t>Data</w:t>
            </w:r>
          </w:p>
        </w:tc>
      </w:tr>
      <w:tr w:rsidR="007001BD" w:rsidTr="007001BD">
        <w:tc>
          <w:tcPr>
            <w:tcW w:w="2500" w:type="pct"/>
          </w:tcPr>
          <w:p w:rsidR="007001BD" w:rsidRDefault="001C5D4A">
            <w:r>
              <w:t>Naprawa błędu z wysyłaniem na maila resetu hasła</w:t>
            </w:r>
          </w:p>
        </w:tc>
        <w:tc>
          <w:tcPr>
            <w:tcW w:w="1250" w:type="pct"/>
          </w:tcPr>
          <w:p w:rsidR="007001BD" w:rsidRDefault="001C5D4A">
            <w:r>
              <w:t>Filip Rzepiela</w:t>
            </w:r>
          </w:p>
        </w:tc>
        <w:tc>
          <w:tcPr>
            <w:tcW w:w="1250" w:type="pct"/>
          </w:tcPr>
          <w:p w:rsidR="007001BD" w:rsidRDefault="001C5D4A">
            <w:r>
              <w:t>09.05.2021</w:t>
            </w:r>
          </w:p>
        </w:tc>
      </w:tr>
      <w:tr w:rsidR="007001BD" w:rsidTr="007001BD">
        <w:tc>
          <w:tcPr>
            <w:tcW w:w="2500" w:type="pct"/>
          </w:tcPr>
          <w:p w:rsidR="007001BD" w:rsidRDefault="007F1933">
            <w:r>
              <w:t xml:space="preserve">Naprawa problemu z </w:t>
            </w:r>
            <w:proofErr w:type="spellStart"/>
            <w:r>
              <w:t>composerem</w:t>
            </w:r>
            <w:proofErr w:type="spellEnd"/>
          </w:p>
        </w:tc>
        <w:tc>
          <w:tcPr>
            <w:tcW w:w="1250" w:type="pct"/>
          </w:tcPr>
          <w:p w:rsidR="007001BD" w:rsidRDefault="007F1933">
            <w:r>
              <w:t>Filip Rzepiela</w:t>
            </w:r>
          </w:p>
        </w:tc>
        <w:tc>
          <w:tcPr>
            <w:tcW w:w="1250" w:type="pct"/>
          </w:tcPr>
          <w:p w:rsidR="007001BD" w:rsidRDefault="007F1933">
            <w:r>
              <w:t>10.05.2021</w:t>
            </w:r>
          </w:p>
        </w:tc>
      </w:tr>
      <w:tr w:rsidR="007F1933" w:rsidTr="007001BD">
        <w:tc>
          <w:tcPr>
            <w:tcW w:w="2500" w:type="pct"/>
          </w:tcPr>
          <w:p w:rsidR="007F1933" w:rsidRDefault="007F1933"/>
        </w:tc>
        <w:tc>
          <w:tcPr>
            <w:tcW w:w="1250" w:type="pct"/>
          </w:tcPr>
          <w:p w:rsidR="007F1933" w:rsidRDefault="007F1933"/>
        </w:tc>
        <w:tc>
          <w:tcPr>
            <w:tcW w:w="1250" w:type="pct"/>
          </w:tcPr>
          <w:p w:rsidR="007F1933" w:rsidRDefault="007F1933"/>
        </w:tc>
      </w:tr>
      <w:tr w:rsidR="007001BD" w:rsidTr="007001BD">
        <w:tc>
          <w:tcPr>
            <w:tcW w:w="2500" w:type="pct"/>
          </w:tcPr>
          <w:p w:rsidR="007001BD" w:rsidRDefault="007001BD"/>
        </w:tc>
        <w:tc>
          <w:tcPr>
            <w:tcW w:w="1250" w:type="pct"/>
          </w:tcPr>
          <w:p w:rsidR="007001BD" w:rsidRDefault="007001BD"/>
        </w:tc>
        <w:tc>
          <w:tcPr>
            <w:tcW w:w="1250" w:type="pct"/>
          </w:tcPr>
          <w:p w:rsidR="007001BD" w:rsidRDefault="007001BD"/>
        </w:tc>
      </w:tr>
    </w:tbl>
    <w:p w:rsidR="007001BD" w:rsidRDefault="00DC1270">
      <w:pPr>
        <w:pStyle w:val="nagwek1"/>
      </w:pPr>
      <w:r>
        <w:t>Wnioski/zalecenia</w:t>
      </w:r>
    </w:p>
    <w:p w:rsidR="007001BD" w:rsidRDefault="005509AF">
      <w:r>
        <w:t xml:space="preserve">Zlecono opracowanie </w:t>
      </w:r>
      <w:proofErr w:type="spellStart"/>
      <w:r>
        <w:t>layoutu</w:t>
      </w:r>
      <w:proofErr w:type="spellEnd"/>
      <w:r>
        <w:t xml:space="preserve"> strony głównej </w:t>
      </w:r>
      <w:proofErr w:type="spellStart"/>
      <w:r>
        <w:t>konfiguratora</w:t>
      </w:r>
      <w:proofErr w:type="spellEnd"/>
      <w:r>
        <w:t xml:space="preserve">, naprawę błędu z wysyłaniem na maila resetu hasła oraz prace w panelu administratora – dodawanie pojazdów, konfiguracji. </w:t>
      </w:r>
    </w:p>
    <w:sectPr w:rsidR="007001BD" w:rsidSect="00C844E7">
      <w:footerReference w:type="default" r:id="rId11"/>
      <w:headerReference w:type="first" r:id="rId12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6FC" w:rsidRDefault="002056FC">
      <w:pPr>
        <w:spacing w:before="0" w:after="0"/>
      </w:pPr>
      <w:r>
        <w:separator/>
      </w:r>
    </w:p>
  </w:endnote>
  <w:endnote w:type="continuationSeparator" w:id="0">
    <w:p w:rsidR="002056FC" w:rsidRDefault="002056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BD" w:rsidRDefault="00DC1270">
    <w:pPr>
      <w:pStyle w:val="stopka"/>
    </w:pPr>
    <w:r>
      <w:t xml:space="preserve">Strona </w:t>
    </w:r>
    <w:r>
      <w:fldChar w:fldCharType="begin"/>
    </w:r>
    <w:r>
      <w:instrText>page</w:instrText>
    </w:r>
    <w:r>
      <w:fldChar w:fldCharType="separate"/>
    </w:r>
    <w:r w:rsidR="004735D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6FC" w:rsidRDefault="002056FC">
      <w:pPr>
        <w:spacing w:before="0" w:after="0"/>
      </w:pPr>
      <w:r>
        <w:separator/>
      </w:r>
    </w:p>
  </w:footnote>
  <w:footnote w:type="continuationSeparator" w:id="0">
    <w:p w:rsidR="002056FC" w:rsidRDefault="002056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7001BD">
      <w:tc>
        <w:tcPr>
          <w:tcW w:w="2500" w:type="pct"/>
          <w:vAlign w:val="bottom"/>
        </w:tcPr>
        <w:sdt>
          <w:sdtPr>
            <w:id w:val="-130640420"/>
            <w:placeholder>
              <w:docPart w:val="30084F526C4D43879002F3C3787CC9C8"/>
            </w:placeholder>
            <w:temporary/>
            <w:showingPlcHdr/>
            <w15:appearance w15:val="hidden"/>
            <w:text/>
          </w:sdtPr>
          <w:sdtEndPr/>
          <w:sdtContent>
            <w:p w:rsidR="007001BD" w:rsidRDefault="00DC1270">
              <w:r>
                <w:t>[Firma]</w:t>
              </w:r>
            </w:p>
          </w:sdtContent>
        </w:sdt>
        <w:p w:rsidR="007001BD" w:rsidRDefault="002056FC">
          <w:sdt>
            <w:sdtPr>
              <w:id w:val="649026542"/>
              <w:placeholder>
                <w:docPart w:val="F91AC0E1D0DD4AD886456CA2EEFF1CBB"/>
              </w:placeholder>
              <w:temporary/>
              <w:showingPlcHdr/>
              <w15:appearance w15:val="hidden"/>
              <w:text/>
            </w:sdtPr>
            <w:sdtEndPr/>
            <w:sdtContent>
              <w:r w:rsidR="00DC1270">
                <w:t>[Ulica, kod pocztowy, miasto]</w:t>
              </w:r>
            </w:sdtContent>
          </w:sdt>
        </w:p>
        <w:p w:rsidR="007001BD" w:rsidRDefault="00DC1270">
          <w:pPr>
            <w:spacing w:after="0"/>
          </w:pPr>
          <w:r>
            <w:rPr>
              <w:rStyle w:val="Pogrubienie"/>
            </w:rPr>
            <w:t>Tel.</w:t>
          </w:r>
          <w:r>
            <w:t xml:space="preserve"> </w:t>
          </w:r>
          <w:sdt>
            <w:sdtPr>
              <w:id w:val="429406391"/>
              <w:placeholder>
                <w:docPart w:val="EFCED1B962C94E36930A812FD8D2D1DC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[Telefon]</w:t>
              </w:r>
            </w:sdtContent>
          </w:sdt>
          <w:r>
            <w:t xml:space="preserve">  </w:t>
          </w:r>
          <w:r>
            <w:rPr>
              <w:rStyle w:val="Pogrubienie"/>
            </w:rPr>
            <w:t>Faks</w:t>
          </w:r>
          <w:r>
            <w:t xml:space="preserve"> </w:t>
          </w:r>
          <w:sdt>
            <w:sdtPr>
              <w:id w:val="255798453"/>
              <w:placeholder>
                <w:docPart w:val="3B0C95647252406CADB92DBD0B60CACE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[Faks]</w:t>
              </w:r>
            </w:sdtContent>
          </w:sdt>
        </w:p>
      </w:tc>
      <w:sdt>
        <w:sdtPr>
          <w:rPr>
            <w:noProof/>
          </w:rPr>
          <w:alias w:val="Kliknij ikonę, aby zastąpić obraz"/>
          <w:tag w:val="Kliknij ikonę, aby zastąpić obraz"/>
          <w:id w:val="-423115271"/>
          <w:picture/>
        </w:sdtPr>
        <w:sdtContent>
          <w:tc>
            <w:tcPr>
              <w:tcW w:w="2500" w:type="pct"/>
              <w:vAlign w:val="bottom"/>
            </w:tcPr>
            <w:p w:rsidR="007001BD" w:rsidRDefault="00F27A2B">
              <w:pPr>
                <w:pStyle w:val="nagwek"/>
              </w:pPr>
              <w:r>
                <w:rPr>
                  <w:noProof/>
                </w:rPr>
                <w:drawing>
                  <wp:inline distT="0" distB="0" distL="0" distR="0" wp14:anchorId="296B41C5" wp14:editId="12C6FC8F">
                    <wp:extent cx="1293802" cy="418642"/>
                    <wp:effectExtent l="0" t="0" r="1905" b="635"/>
                    <wp:docPr id="1" name="Obraz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2465" cy="45703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7001BD" w:rsidRDefault="007001B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2B"/>
    <w:rsid w:val="001C5D4A"/>
    <w:rsid w:val="002056FC"/>
    <w:rsid w:val="003A6B1B"/>
    <w:rsid w:val="004735D4"/>
    <w:rsid w:val="005509AF"/>
    <w:rsid w:val="007001BD"/>
    <w:rsid w:val="007776CC"/>
    <w:rsid w:val="007F1933"/>
    <w:rsid w:val="00C81A1E"/>
    <w:rsid w:val="00C844E7"/>
    <w:rsid w:val="00D652E9"/>
    <w:rsid w:val="00DC1270"/>
    <w:rsid w:val="00F27A2B"/>
    <w:rsid w:val="00FB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A62DBF-6EAF-4105-B84A-9D45FA57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kern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link w:val="Nagwek1znak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Nagwekznak">
    <w:name w:val="Nagłówek (znak)"/>
    <w:basedOn w:val="Domylnaczcionkaakapitu"/>
    <w:link w:val="nagwek"/>
    <w:uiPriority w:val="99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Stopkaznak">
    <w:name w:val="Stopka (znak)"/>
    <w:basedOn w:val="Domylnaczcionkaakapitu"/>
    <w:link w:val="stopka"/>
    <w:uiPriority w:val="99"/>
    <w:rPr>
      <w:kern w:val="20"/>
    </w:rPr>
  </w:style>
  <w:style w:type="paragraph" w:styleId="Bezodstpw">
    <w:name w:val="No Spacing"/>
    <w:link w:val="BezodstpwZnak"/>
    <w:uiPriority w:val="1"/>
    <w:qFormat/>
    <w:pPr>
      <w:spacing w:before="0" w:after="0"/>
    </w:pPr>
  </w:style>
  <w:style w:type="character" w:styleId="Pogrubienie">
    <w:name w:val="Strong"/>
    <w:basedOn w:val="Domylnaczcionkaakapitu"/>
    <w:uiPriority w:val="1"/>
    <w:unhideWhenUsed/>
    <w:qFormat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</w:style>
  <w:style w:type="table" w:customStyle="1" w:styleId="TabelaSiatka">
    <w:name w:val="Tabela — Siatka"/>
    <w:basedOn w:val="Standardowy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Zamknicie">
    <w:name w:val="Zamknięcie"/>
    <w:basedOn w:val="Normalny"/>
    <w:link w:val="Zamknicieznak"/>
    <w:uiPriority w:val="99"/>
    <w:unhideWhenUsed/>
    <w:pPr>
      <w:spacing w:before="600" w:after="80"/>
    </w:pPr>
  </w:style>
  <w:style w:type="character" w:customStyle="1" w:styleId="Zamknicieznak">
    <w:name w:val="Zamknięcie (znak)"/>
    <w:basedOn w:val="Domylnaczcionkaakapitu"/>
    <w:link w:val="Zamknicie"/>
    <w:uiPriority w:val="99"/>
    <w:rPr>
      <w:kern w:val="20"/>
    </w:rPr>
  </w:style>
  <w:style w:type="table" w:customStyle="1" w:styleId="Tabelaraportuostanie">
    <w:name w:val="Tabela raportu o stanie"/>
    <w:basedOn w:val="Standardowy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Nagwek1znak">
    <w:name w:val="Nagłówek 1 (znak)"/>
    <w:basedOn w:val="Domylnaczcionkaakapitu"/>
    <w:link w:val="nagwek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Nagwek0">
    <w:name w:val="header"/>
    <w:basedOn w:val="Normalny"/>
    <w:link w:val="Nagwek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NagwekZnak0">
    <w:name w:val="Nagłówek Znak"/>
    <w:basedOn w:val="Domylnaczcionkaakapitu"/>
    <w:link w:val="Nagwek0"/>
    <w:uiPriority w:val="99"/>
    <w:rsid w:val="00C844E7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StopkaZnak0">
    <w:name w:val="Stopka Znak"/>
    <w:basedOn w:val="Domylnaczcionkaakapitu"/>
    <w:link w:val="Stopka0"/>
    <w:uiPriority w:val="99"/>
    <w:rsid w:val="00C844E7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mys\Downloads\raport_projekt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84F526C4D43879002F3C3787CC9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0933A8-77FA-44AE-9372-A93FC0965D45}"/>
      </w:docPartPr>
      <w:docPartBody>
        <w:p w:rsidR="00000000" w:rsidRDefault="00A5043E">
          <w:pPr>
            <w:pStyle w:val="30084F526C4D43879002F3C3787CC9C8"/>
          </w:pPr>
          <w:r>
            <w:t>[Wybierz datę]</w:t>
          </w:r>
        </w:p>
      </w:docPartBody>
    </w:docPart>
    <w:docPart>
      <w:docPartPr>
        <w:name w:val="F91AC0E1D0DD4AD886456CA2EEFF1C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A6C0E7-F4BE-46F2-A58A-FEC34FE04874}"/>
      </w:docPartPr>
      <w:docPartBody>
        <w:p w:rsidR="00000000" w:rsidRDefault="00A5043E">
          <w:pPr>
            <w:pStyle w:val="F91AC0E1D0DD4AD886456CA2EEFF1CBB"/>
          </w:pPr>
          <w:r>
            <w:t>[Projekt]</w:t>
          </w:r>
        </w:p>
      </w:docPartBody>
    </w:docPart>
    <w:docPart>
      <w:docPartPr>
        <w:name w:val="EFCED1B962C94E36930A812FD8D2D1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F42432-4EDC-4522-A1E5-2481728C6FB9}"/>
      </w:docPartPr>
      <w:docPartBody>
        <w:p w:rsidR="00000000" w:rsidRDefault="00A5043E">
          <w:pPr>
            <w:pStyle w:val="EFCED1B962C94E36930A812FD8D2D1DC"/>
          </w:pPr>
          <w:r>
            <w:t>[Autor</w:t>
          </w:r>
          <w:r>
            <w:t>]</w:t>
          </w:r>
        </w:p>
      </w:docPartBody>
    </w:docPart>
    <w:docPart>
      <w:docPartPr>
        <w:name w:val="3B0C95647252406CADB92DBD0B60CA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6B8DB8-C22E-4FD3-8B0B-799DDC361ADD}"/>
      </w:docPartPr>
      <w:docPartBody>
        <w:p w:rsidR="00000000" w:rsidRDefault="00A5043E">
          <w:pPr>
            <w:pStyle w:val="3B0C95647252406CADB92DBD0B60CACE"/>
          </w:pPr>
          <w:r>
            <w:t xml:space="preserve">[Aby zamienić tekst zastępczy (na przykład ten), kliknij go i zacznij wpisywać. Chcesz dodać cyfry? Żaden problem! Kliknij dwukrotnie obszar nagłówka strony, gdzie znajdują się symbole zastępcze </w:t>
          </w:r>
          <w:r>
            <w:t>informacji kontaktowych, i zrób 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3E"/>
    <w:rsid w:val="00A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0084F526C4D43879002F3C3787CC9C8">
    <w:name w:val="30084F526C4D43879002F3C3787CC9C8"/>
  </w:style>
  <w:style w:type="paragraph" w:customStyle="1" w:styleId="F91AC0E1D0DD4AD886456CA2EEFF1CBB">
    <w:name w:val="F91AC0E1D0DD4AD886456CA2EEFF1CBB"/>
  </w:style>
  <w:style w:type="paragraph" w:customStyle="1" w:styleId="EFCED1B962C94E36930A812FD8D2D1DC">
    <w:name w:val="EFCED1B962C94E36930A812FD8D2D1DC"/>
  </w:style>
  <w:style w:type="paragraph" w:customStyle="1" w:styleId="3B0C95647252406CADB92DBD0B60CACE">
    <w:name w:val="3B0C95647252406CADB92DBD0B60CACE"/>
  </w:style>
  <w:style w:type="paragraph" w:customStyle="1" w:styleId="5CF2DA9512084B2EA02141C8574D0398">
    <w:name w:val="5CF2DA9512084B2EA02141C8574D0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3D5813A1660B4D8772522344818E33" ma:contentTypeVersion="5" ma:contentTypeDescription="Utwórz nowy dokument." ma:contentTypeScope="" ma:versionID="22ff381c0251f38673716621b4dafd75">
  <xsd:schema xmlns:xsd="http://www.w3.org/2001/XMLSchema" xmlns:xs="http://www.w3.org/2001/XMLSchema" xmlns:p="http://schemas.microsoft.com/office/2006/metadata/properties" xmlns:ns2="7a092451-75b1-4069-84be-1d2f92b86e53" targetNamespace="http://schemas.microsoft.com/office/2006/metadata/properties" ma:root="true" ma:fieldsID="d000736247367e99dd8636afefb03d60" ns2:_="">
    <xsd:import namespace="7a092451-75b1-4069-84be-1d2f92b86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92451-75b1-4069-84be-1d2f92b86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51A5-9A6C-43E7-8AE6-5DE5E3939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92451-75b1-4069-84be-1d2f92b86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7A4D8-AE7B-4486-A290-44947D7794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0EACA2-3111-40F5-820A-B4A61845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raport_projektu.dotx</Template>
  <TotalTime>157</TotalTime>
  <Pages>2</Pages>
  <Words>289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Rzepiela</dc:creator>
  <cp:lastModifiedBy>Filip Rzepiela</cp:lastModifiedBy>
  <cp:revision>6</cp:revision>
  <dcterms:created xsi:type="dcterms:W3CDTF">2021-05-10T08:38:00Z</dcterms:created>
  <dcterms:modified xsi:type="dcterms:W3CDTF">2021-05-10T11:18:00Z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0x0101005C3D5813A1660B4D8772522344818E33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